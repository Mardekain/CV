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06751" w14:textId="77777777" w:rsidR="00E6246C" w:rsidRPr="00D81874" w:rsidRDefault="00E6246C">
      <w:pPr>
        <w:rPr>
          <w:b/>
        </w:rPr>
      </w:pPr>
      <w:r>
        <w:rPr>
          <w:b/>
          <w:noProof/>
        </w:rPr>
        <w:drawing>
          <wp:inline distT="0" distB="0" distL="0" distR="0" wp14:anchorId="44E86F73" wp14:editId="1327D0CC">
            <wp:extent cx="2312670" cy="2216259"/>
            <wp:effectExtent l="0" t="0" r="0" b="0"/>
            <wp:docPr id="2" name="Рисунок 1" descr="IMG_20220906_1540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220906_154015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16256" cy="221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EEBBF" w14:textId="5A2217BD" w:rsidR="00E460A1" w:rsidRPr="00817B98" w:rsidRDefault="00302E1F">
      <w:pPr>
        <w:rPr>
          <w:b/>
        </w:rPr>
      </w:pPr>
      <w:r>
        <w:rPr>
          <w:b/>
          <w:lang w:val="en-US"/>
        </w:rPr>
        <w:t>QA</w:t>
      </w:r>
      <w:r w:rsidRPr="00817B98">
        <w:rPr>
          <w:b/>
        </w:rPr>
        <w:t xml:space="preserve"> - </w:t>
      </w:r>
      <w:r>
        <w:rPr>
          <w:b/>
          <w:lang w:val="en-US"/>
        </w:rPr>
        <w:t>engineer</w:t>
      </w:r>
    </w:p>
    <w:p w14:paraId="0DFE45A7" w14:textId="77777777" w:rsidR="00535E62" w:rsidRDefault="00535E62">
      <w:pPr>
        <w:rPr>
          <w:b/>
        </w:rPr>
      </w:pPr>
    </w:p>
    <w:p w14:paraId="05FFD419" w14:textId="68A157E5" w:rsidR="00E460A1" w:rsidRDefault="00E460A1">
      <w:pPr>
        <w:rPr>
          <w:b/>
        </w:rPr>
      </w:pPr>
      <w:r>
        <w:rPr>
          <w:b/>
        </w:rPr>
        <w:t xml:space="preserve">От </w:t>
      </w:r>
      <w:r w:rsidR="00302E1F" w:rsidRPr="00817B98">
        <w:rPr>
          <w:b/>
        </w:rPr>
        <w:t>25</w:t>
      </w:r>
      <w:r>
        <w:rPr>
          <w:b/>
        </w:rPr>
        <w:t>000 руб.</w:t>
      </w:r>
    </w:p>
    <w:p w14:paraId="41FDDBDB" w14:textId="77777777" w:rsidR="00535E62" w:rsidRDefault="00535E62">
      <w:pPr>
        <w:rPr>
          <w:b/>
        </w:rPr>
      </w:pPr>
    </w:p>
    <w:p w14:paraId="53886A49" w14:textId="475D4BBA" w:rsidR="00940DF6" w:rsidRDefault="008478BC">
      <w:r w:rsidRPr="002623DE">
        <w:rPr>
          <w:b/>
        </w:rPr>
        <w:t>ФИО:</w:t>
      </w:r>
      <w:r>
        <w:t xml:space="preserve"> Полонский Рустам Олегович</w:t>
      </w:r>
    </w:p>
    <w:p w14:paraId="336266E2" w14:textId="77777777" w:rsidR="008478BC" w:rsidRDefault="008478BC"/>
    <w:p w14:paraId="6111C950" w14:textId="13D44F1F" w:rsidR="008478BC" w:rsidRPr="0073196F" w:rsidRDefault="008478BC">
      <w:r w:rsidRPr="002623DE">
        <w:rPr>
          <w:b/>
        </w:rPr>
        <w:t>Дата рождения:</w:t>
      </w:r>
      <w:r>
        <w:t xml:space="preserve"> 25.06.1989</w:t>
      </w:r>
      <w:r w:rsidR="0073196F">
        <w:t>г.</w:t>
      </w:r>
    </w:p>
    <w:p w14:paraId="0264DA68" w14:textId="4EFC7D3C" w:rsidR="008478BC" w:rsidRDefault="008478BC">
      <w:r w:rsidRPr="002623DE">
        <w:rPr>
          <w:b/>
        </w:rPr>
        <w:t>Семейное положение:</w:t>
      </w:r>
      <w:r>
        <w:t xml:space="preserve"> женат</w:t>
      </w:r>
      <w:r w:rsidR="00E460A1">
        <w:t>.</w:t>
      </w:r>
    </w:p>
    <w:p w14:paraId="721B812C" w14:textId="77777777" w:rsidR="008478BC" w:rsidRDefault="008478BC"/>
    <w:p w14:paraId="7F60D20E" w14:textId="77777777" w:rsidR="008478BC" w:rsidRPr="002623DE" w:rsidRDefault="008478BC">
      <w:pPr>
        <w:rPr>
          <w:b/>
        </w:rPr>
      </w:pPr>
      <w:r w:rsidRPr="002623DE">
        <w:rPr>
          <w:b/>
        </w:rPr>
        <w:t xml:space="preserve">Контактная информация: </w:t>
      </w:r>
    </w:p>
    <w:p w14:paraId="40676C34" w14:textId="77777777" w:rsidR="008478BC" w:rsidRDefault="008478BC">
      <w:r w:rsidRPr="002623DE">
        <w:rPr>
          <w:b/>
        </w:rPr>
        <w:t>Телефон:</w:t>
      </w:r>
      <w:r>
        <w:t xml:space="preserve"> 89273248747</w:t>
      </w:r>
    </w:p>
    <w:p w14:paraId="163A8CC9" w14:textId="24132145" w:rsidR="00CC3658" w:rsidRPr="00535E62" w:rsidRDefault="00535E62">
      <w:pPr>
        <w:rPr>
          <w:b/>
        </w:rPr>
      </w:pPr>
      <w:bookmarkStart w:id="0" w:name="_Hlk121319819"/>
      <w:r>
        <w:rPr>
          <w:b/>
        </w:rPr>
        <w:t xml:space="preserve">Электронная почта: </w:t>
      </w:r>
      <w:r>
        <w:rPr>
          <w:b/>
          <w:lang w:val="en-US"/>
        </w:rPr>
        <w:t>nsharp</w:t>
      </w:r>
      <w:r w:rsidRPr="00535E62">
        <w:rPr>
          <w:b/>
        </w:rPr>
        <w:t>@</w:t>
      </w:r>
      <w:r>
        <w:rPr>
          <w:b/>
          <w:lang w:val="en-US"/>
        </w:rPr>
        <w:t>yandex</w:t>
      </w:r>
      <w:r w:rsidRPr="00535E62">
        <w:rPr>
          <w:b/>
        </w:rPr>
        <w:t>.</w:t>
      </w:r>
      <w:r>
        <w:rPr>
          <w:b/>
          <w:lang w:val="en-US"/>
        </w:rPr>
        <w:t>ru</w:t>
      </w:r>
    </w:p>
    <w:p w14:paraId="60C7BBBA" w14:textId="77777777" w:rsidR="00535E62" w:rsidRDefault="00535E62"/>
    <w:bookmarkEnd w:id="0"/>
    <w:p w14:paraId="674BE16D" w14:textId="04DC7985" w:rsidR="008478BC" w:rsidRDefault="008478BC">
      <w:pPr>
        <w:rPr>
          <w:b/>
        </w:rPr>
      </w:pPr>
      <w:r w:rsidRPr="002623DE">
        <w:rPr>
          <w:b/>
        </w:rPr>
        <w:t>Образование:</w:t>
      </w:r>
    </w:p>
    <w:p w14:paraId="192E8BB5" w14:textId="77777777" w:rsidR="00560970" w:rsidRPr="002623DE" w:rsidRDefault="00560970">
      <w:pPr>
        <w:rPr>
          <w:b/>
        </w:rPr>
      </w:pPr>
    </w:p>
    <w:p w14:paraId="700B8439" w14:textId="6C7BC3CB" w:rsidR="00560970" w:rsidRDefault="00560970" w:rsidP="00560970">
      <w:r>
        <w:t>- с 2008 по 2013 Научно Исследовательский Авиационный Университет «Самарский Государ</w:t>
      </w:r>
      <w:r w:rsidR="0012430D">
        <w:t>ст</w:t>
      </w:r>
      <w:r>
        <w:t>венный Аэрокосмич</w:t>
      </w:r>
      <w:r w:rsidR="0012430D">
        <w:t>е</w:t>
      </w:r>
      <w:r>
        <w:t>ский Университет» им. академика Королёва, факультет Обработки Металлов Давлением. Имею диплом о присвоении квалификации инженер.</w:t>
      </w:r>
    </w:p>
    <w:p w14:paraId="0DB5D9A9" w14:textId="77777777" w:rsidR="00CC3658" w:rsidRDefault="00CC3658" w:rsidP="00CC3658">
      <w:r>
        <w:t>_________________________________</w:t>
      </w:r>
    </w:p>
    <w:p w14:paraId="0EDED1C1" w14:textId="77777777" w:rsidR="002623DE" w:rsidRDefault="002623DE"/>
    <w:p w14:paraId="152197FB" w14:textId="3C82DCC8" w:rsidR="004C3D94" w:rsidRDefault="004C3D94">
      <w:pPr>
        <w:rPr>
          <w:b/>
        </w:rPr>
      </w:pPr>
      <w:r w:rsidRPr="004C3D94">
        <w:rPr>
          <w:b/>
        </w:rPr>
        <w:t>Курсы:</w:t>
      </w:r>
    </w:p>
    <w:p w14:paraId="238B9293" w14:textId="77777777" w:rsidR="00560970" w:rsidRDefault="00560970" w:rsidP="00560970">
      <w:r w:rsidRPr="003D000B">
        <w:t>- 2022 «</w:t>
      </w:r>
      <w:r w:rsidRPr="003D000B">
        <w:rPr>
          <w:rFonts w:ascii="Segoe UI" w:hAnsi="Segoe UI" w:cs="Segoe UI"/>
          <w:bCs/>
        </w:rPr>
        <w:t>Тестировщик ПО. Быстрый старт в ИТ. Расширенный курс</w:t>
      </w:r>
      <w:r w:rsidRPr="003D000B">
        <w:t>» «</w:t>
      </w:r>
      <w:r>
        <w:t>Институт Иннополис</w:t>
      </w:r>
      <w:r w:rsidRPr="003D000B">
        <w:t xml:space="preserve">» </w:t>
      </w:r>
      <w:hyperlink r:id="rId7" w:history="1">
        <w:r w:rsidRPr="00005028">
          <w:rPr>
            <w:rStyle w:val="a7"/>
          </w:rPr>
          <w:t>https://learn.innopolis.university/</w:t>
        </w:r>
      </w:hyperlink>
    </w:p>
    <w:p w14:paraId="77B1AB82" w14:textId="49F1A3FD" w:rsidR="00560970" w:rsidRDefault="00560970">
      <w:r w:rsidRPr="00A86C4F">
        <w:t>- 2022 «</w:t>
      </w:r>
      <w:r w:rsidRPr="00A86C4F">
        <w:rPr>
          <w:rFonts w:ascii="Arial" w:hAnsi="Arial" w:cs="Arial"/>
          <w:color w:val="222222"/>
          <w:spacing w:val="2"/>
        </w:rPr>
        <w:t>Тестирование ПО: подготовка к сертификации ISTQB Foundation</w:t>
      </w:r>
      <w:r w:rsidRPr="00A86C4F">
        <w:t>»</w:t>
      </w:r>
      <w:r w:rsidR="00185BD6">
        <w:t xml:space="preserve"> </w:t>
      </w:r>
      <w:r w:rsidR="00185BD6" w:rsidRPr="00185BD6">
        <w:t>https://stepik.org/course/16478/syllabus</w:t>
      </w:r>
    </w:p>
    <w:p w14:paraId="4E30B38D" w14:textId="7B765A98" w:rsidR="00560970" w:rsidRDefault="00560970" w:rsidP="00560970">
      <w:r>
        <w:t>- 2022 «</w:t>
      </w:r>
      <w:r w:rsidR="00B93FA3">
        <w:t>Т</w:t>
      </w:r>
      <w:r>
        <w:t xml:space="preserve">естировка ПО» </w:t>
      </w:r>
      <w:hyperlink r:id="rId8" w:history="1">
        <w:r w:rsidRPr="00AC6851">
          <w:rPr>
            <w:rStyle w:val="a7"/>
          </w:rPr>
          <w:t>https://qatester.ru/</w:t>
        </w:r>
      </w:hyperlink>
    </w:p>
    <w:p w14:paraId="7EC4CCC1" w14:textId="77777777" w:rsidR="00560970" w:rsidRPr="00CA2FBA" w:rsidRDefault="00560970" w:rsidP="00560970">
      <w:r w:rsidRPr="00CA2FBA">
        <w:t xml:space="preserve">- 2021 </w:t>
      </w:r>
      <w:r>
        <w:t xml:space="preserve">Программирование на </w:t>
      </w:r>
      <w:r>
        <w:rPr>
          <w:lang w:val="en-US"/>
        </w:rPr>
        <w:t>Python</w:t>
      </w:r>
      <w:r w:rsidRPr="00CA2FBA">
        <w:t xml:space="preserve"> </w:t>
      </w:r>
      <w:r w:rsidRPr="00CA2FBA">
        <w:rPr>
          <w:lang w:val="en-US"/>
        </w:rPr>
        <w:t>https</w:t>
      </w:r>
      <w:r w:rsidRPr="00CA2FBA">
        <w:t>://</w:t>
      </w:r>
      <w:r w:rsidRPr="00CA2FBA">
        <w:rPr>
          <w:lang w:val="en-US"/>
        </w:rPr>
        <w:t>skillbox</w:t>
      </w:r>
      <w:r w:rsidRPr="00CA2FBA">
        <w:t>.</w:t>
      </w:r>
      <w:r w:rsidRPr="00CA2FBA">
        <w:rPr>
          <w:lang w:val="en-US"/>
        </w:rPr>
        <w:t>ru</w:t>
      </w:r>
      <w:r w:rsidRPr="00CA2FBA">
        <w:t>/</w:t>
      </w:r>
    </w:p>
    <w:p w14:paraId="497C8E70" w14:textId="77777777" w:rsidR="00560970" w:rsidRPr="00CA2FBA" w:rsidRDefault="00560970" w:rsidP="00560970">
      <w:r>
        <w:t xml:space="preserve">- 2021 Программирование на </w:t>
      </w:r>
      <w:r>
        <w:rPr>
          <w:lang w:val="en-US"/>
        </w:rPr>
        <w:t>Python</w:t>
      </w:r>
      <w:r w:rsidRPr="00CA2FBA">
        <w:t xml:space="preserve"> </w:t>
      </w:r>
      <w:hyperlink r:id="rId9" w:history="1">
        <w:r w:rsidRPr="00005028">
          <w:rPr>
            <w:rStyle w:val="a7"/>
            <w:lang w:val="en-US"/>
          </w:rPr>
          <w:t>https</w:t>
        </w:r>
        <w:r w:rsidRPr="00005028">
          <w:rPr>
            <w:rStyle w:val="a7"/>
          </w:rPr>
          <w:t>://</w:t>
        </w:r>
        <w:r w:rsidRPr="00005028">
          <w:rPr>
            <w:rStyle w:val="a7"/>
            <w:lang w:val="en-US"/>
          </w:rPr>
          <w:t>netology</w:t>
        </w:r>
        <w:r w:rsidRPr="00005028">
          <w:rPr>
            <w:rStyle w:val="a7"/>
          </w:rPr>
          <w:t>.</w:t>
        </w:r>
        <w:r w:rsidRPr="00005028">
          <w:rPr>
            <w:rStyle w:val="a7"/>
            <w:lang w:val="en-US"/>
          </w:rPr>
          <w:t>ru</w:t>
        </w:r>
        <w:r w:rsidRPr="00005028">
          <w:rPr>
            <w:rStyle w:val="a7"/>
          </w:rPr>
          <w:t>/</w:t>
        </w:r>
      </w:hyperlink>
    </w:p>
    <w:p w14:paraId="35DFDEB9" w14:textId="77777777" w:rsidR="00560970" w:rsidRDefault="00560970" w:rsidP="00560970">
      <w:r>
        <w:t xml:space="preserve">- 2021 «Добрый, добрый </w:t>
      </w:r>
      <w:r>
        <w:rPr>
          <w:lang w:val="en-US"/>
        </w:rPr>
        <w:t>Python</w:t>
      </w:r>
      <w:r w:rsidRPr="00A26607">
        <w:t xml:space="preserve"> – </w:t>
      </w:r>
      <w:r>
        <w:t xml:space="preserve">курс от Сергея Балакирева» </w:t>
      </w:r>
      <w:hyperlink r:id="rId10" w:history="1">
        <w:r w:rsidRPr="00005028">
          <w:rPr>
            <w:rStyle w:val="a7"/>
          </w:rPr>
          <w:t>https://stepik.org/</w:t>
        </w:r>
      </w:hyperlink>
    </w:p>
    <w:p w14:paraId="44D03ADF" w14:textId="77777777" w:rsidR="00A26607" w:rsidRDefault="00A26607">
      <w:r w:rsidRPr="00A26607">
        <w:t>-</w:t>
      </w:r>
      <w:r>
        <w:t xml:space="preserve"> </w:t>
      </w:r>
      <w:r w:rsidRPr="00A26607">
        <w:t>2018</w:t>
      </w:r>
      <w:r>
        <w:t xml:space="preserve"> Программирование на </w:t>
      </w:r>
      <w:r>
        <w:rPr>
          <w:lang w:val="en-US"/>
        </w:rPr>
        <w:t>Java</w:t>
      </w:r>
      <w:r w:rsidRPr="00A26607">
        <w:t xml:space="preserve"> </w:t>
      </w:r>
      <w:r>
        <w:t>– начальный уровень</w:t>
      </w:r>
      <w:r w:rsidRPr="00A26607">
        <w:t xml:space="preserve"> </w:t>
      </w:r>
      <w:hyperlink r:id="rId11" w:history="1">
        <w:r w:rsidRPr="00005028">
          <w:rPr>
            <w:rStyle w:val="a7"/>
          </w:rPr>
          <w:t>https://javarush.ru/</w:t>
        </w:r>
      </w:hyperlink>
    </w:p>
    <w:p w14:paraId="146BECCF" w14:textId="77777777" w:rsidR="00CC3658" w:rsidRDefault="00CC3658" w:rsidP="00CC3658">
      <w:r>
        <w:t>_________________________________</w:t>
      </w:r>
    </w:p>
    <w:p w14:paraId="276DE89B" w14:textId="77777777" w:rsidR="00A86C4F" w:rsidRPr="00CA2FBA" w:rsidRDefault="00A86C4F" w:rsidP="00A86C4F"/>
    <w:p w14:paraId="3E815481" w14:textId="77777777" w:rsidR="002623DE" w:rsidRPr="002623DE" w:rsidRDefault="002623DE">
      <w:pPr>
        <w:rPr>
          <w:b/>
        </w:rPr>
      </w:pPr>
      <w:r w:rsidRPr="002623DE">
        <w:rPr>
          <w:b/>
        </w:rPr>
        <w:t>Опыт работы:</w:t>
      </w:r>
    </w:p>
    <w:p w14:paraId="0293BCAC" w14:textId="10B5D35F" w:rsidR="002623DE" w:rsidRDefault="002623DE">
      <w:r>
        <w:t xml:space="preserve">с 2013 по настоящее время </w:t>
      </w:r>
      <w:r w:rsidR="0086676F">
        <w:t>– ООО «НПО «Станкостроение», занимаю должность ведущего инженера-технолога</w:t>
      </w:r>
      <w:r w:rsidR="00CC3658">
        <w:t>.</w:t>
      </w:r>
      <w:r w:rsidR="00710BE1" w:rsidRPr="00710BE1">
        <w:t xml:space="preserve"> </w:t>
      </w:r>
      <w:r w:rsidR="00710BE1" w:rsidRPr="00185BD6">
        <w:t>(</w:t>
      </w:r>
      <w:r w:rsidR="00710BE1">
        <w:t>написание программ для обработки деталей на станках)</w:t>
      </w:r>
    </w:p>
    <w:p w14:paraId="2A7A9B8F" w14:textId="4B12EA28" w:rsidR="00302E1F" w:rsidRDefault="00302E1F">
      <w:r>
        <w:t xml:space="preserve">с 2018 занимаюсь погружением в </w:t>
      </w:r>
      <w:r>
        <w:rPr>
          <w:lang w:val="en-US"/>
        </w:rPr>
        <w:t>IT</w:t>
      </w:r>
      <w:r w:rsidRPr="00302E1F">
        <w:t xml:space="preserve"> </w:t>
      </w:r>
      <w:r>
        <w:t>с сопутствующим изучением языков программирования.</w:t>
      </w:r>
    </w:p>
    <w:p w14:paraId="2FADD74D" w14:textId="16FB2FF8" w:rsidR="00302E1F" w:rsidRPr="00302E1F" w:rsidRDefault="00302E1F">
      <w:r>
        <w:t xml:space="preserve">в 2022 начал изучать тему «Тестирование ПО» с изучением языка </w:t>
      </w:r>
      <w:r>
        <w:rPr>
          <w:lang w:val="en-US"/>
        </w:rPr>
        <w:t>SQL</w:t>
      </w:r>
      <w:r w:rsidRPr="00302E1F">
        <w:t xml:space="preserve">, </w:t>
      </w:r>
      <w:r>
        <w:t xml:space="preserve">осваиваю тестирование </w:t>
      </w:r>
      <w:r>
        <w:rPr>
          <w:lang w:val="en-US"/>
        </w:rPr>
        <w:t>API</w:t>
      </w:r>
      <w:r>
        <w:t xml:space="preserve">, изучаю программу </w:t>
      </w:r>
      <w:r>
        <w:rPr>
          <w:lang w:val="en-US"/>
        </w:rPr>
        <w:t>Postman</w:t>
      </w:r>
      <w:r w:rsidRPr="00302E1F">
        <w:t>.</w:t>
      </w:r>
    </w:p>
    <w:p w14:paraId="0B686E76" w14:textId="77777777" w:rsidR="00CC3658" w:rsidRDefault="00CC3658" w:rsidP="00CC3658">
      <w:r>
        <w:lastRenderedPageBreak/>
        <w:t>_________________________________</w:t>
      </w:r>
    </w:p>
    <w:p w14:paraId="78B9C3DC" w14:textId="77777777" w:rsidR="0086676F" w:rsidRDefault="0086676F"/>
    <w:p w14:paraId="2CBF4B90" w14:textId="643916A6" w:rsidR="00302E1F" w:rsidRDefault="0086676F">
      <w:pPr>
        <w:rPr>
          <w:b/>
        </w:rPr>
      </w:pPr>
      <w:r>
        <w:rPr>
          <w:b/>
        </w:rPr>
        <w:t>Дополнительные сведения:</w:t>
      </w:r>
    </w:p>
    <w:p w14:paraId="52E044B0" w14:textId="3280F618" w:rsidR="00302E1F" w:rsidRDefault="00302E1F">
      <w:r>
        <w:t>- ручное тестирование;</w:t>
      </w:r>
    </w:p>
    <w:p w14:paraId="37AE1B2A" w14:textId="7D26C1A8" w:rsidR="001211DA" w:rsidRPr="001211DA" w:rsidRDefault="001211DA">
      <w:r w:rsidRPr="001211DA">
        <w:t>- знание программы Postman</w:t>
      </w:r>
      <w:r w:rsidR="0073196F">
        <w:t>;</w:t>
      </w:r>
    </w:p>
    <w:p w14:paraId="2D54DBE5" w14:textId="0D3DEB86" w:rsidR="0086676F" w:rsidRPr="0086676F" w:rsidRDefault="0086676F">
      <w:r>
        <w:t xml:space="preserve">- английский язык </w:t>
      </w:r>
      <w:r>
        <w:rPr>
          <w:lang w:val="en-US"/>
        </w:rPr>
        <w:t>Intermediate</w:t>
      </w:r>
      <w:r w:rsidRPr="0086676F">
        <w:t xml:space="preserve"> </w:t>
      </w:r>
      <w:r>
        <w:rPr>
          <w:lang w:val="en-US"/>
        </w:rPr>
        <w:t>B</w:t>
      </w:r>
      <w:r w:rsidRPr="0086676F">
        <w:t>1</w:t>
      </w:r>
      <w:r w:rsidR="0073196F">
        <w:t>;</w:t>
      </w:r>
    </w:p>
    <w:p w14:paraId="2B84BE87" w14:textId="785BCD7A" w:rsidR="0086676F" w:rsidRDefault="0086676F">
      <w:r w:rsidRPr="00DA01B3">
        <w:t xml:space="preserve">- </w:t>
      </w:r>
      <w:r>
        <w:t>опыт работы на ПК</w:t>
      </w:r>
      <w:r w:rsidR="0073196F">
        <w:t>;</w:t>
      </w:r>
    </w:p>
    <w:p w14:paraId="4ADB5698" w14:textId="3F3E1241" w:rsidR="001211DA" w:rsidRDefault="001211DA">
      <w:r w:rsidRPr="00C57D23">
        <w:t xml:space="preserve">- </w:t>
      </w:r>
      <w:r>
        <w:t xml:space="preserve">базовое знание языка </w:t>
      </w:r>
      <w:r>
        <w:rPr>
          <w:lang w:val="en-US"/>
        </w:rPr>
        <w:t>SQL</w:t>
      </w:r>
      <w:r w:rsidR="0073196F">
        <w:t>;</w:t>
      </w:r>
    </w:p>
    <w:p w14:paraId="4B4F1B75" w14:textId="609EB34E" w:rsidR="00302E1F" w:rsidRPr="00817B98" w:rsidRDefault="00302E1F">
      <w:r>
        <w:t xml:space="preserve">- тестирование </w:t>
      </w:r>
      <w:r>
        <w:rPr>
          <w:lang w:val="en-US"/>
        </w:rPr>
        <w:t>API</w:t>
      </w:r>
    </w:p>
    <w:p w14:paraId="5B95E9EC" w14:textId="536745C1" w:rsidR="00DA01B3" w:rsidRPr="0073196F" w:rsidRDefault="00DA01B3">
      <w:r>
        <w:t xml:space="preserve">- базовое знание языка программирования </w:t>
      </w:r>
      <w:r>
        <w:rPr>
          <w:lang w:val="en-US"/>
        </w:rPr>
        <w:t>Python</w:t>
      </w:r>
      <w:r w:rsidR="0073196F">
        <w:t>;</w:t>
      </w:r>
    </w:p>
    <w:p w14:paraId="213BE15F" w14:textId="3BEBDB00" w:rsidR="00884A41" w:rsidRPr="0073196F" w:rsidRDefault="00884A41">
      <w:r>
        <w:t xml:space="preserve">- базовое знание языка программирования </w:t>
      </w:r>
      <w:r>
        <w:rPr>
          <w:lang w:val="en-US"/>
        </w:rPr>
        <w:t>Java</w:t>
      </w:r>
      <w:r w:rsidR="0073196F">
        <w:t>;</w:t>
      </w:r>
    </w:p>
    <w:p w14:paraId="1141BCCD" w14:textId="1294E066" w:rsidR="00C57D23" w:rsidRDefault="00C57D23">
      <w:r w:rsidRPr="00C57D23">
        <w:t xml:space="preserve">- </w:t>
      </w:r>
      <w:r>
        <w:t>базовое знание принципов автоматизированного тестирования</w:t>
      </w:r>
      <w:r w:rsidR="0073196F">
        <w:t>;</w:t>
      </w:r>
    </w:p>
    <w:p w14:paraId="584AAFE4" w14:textId="509B54AC" w:rsidR="00817B98" w:rsidRPr="00817B98" w:rsidRDefault="00817B98">
      <w:r>
        <w:t xml:space="preserve">- знание основ работы с </w:t>
      </w:r>
      <w:r>
        <w:rPr>
          <w:lang w:val="en-US"/>
        </w:rPr>
        <w:t>Linux</w:t>
      </w:r>
    </w:p>
    <w:p w14:paraId="74715602" w14:textId="3AFD8A55" w:rsidR="00302E1F" w:rsidRDefault="00302E1F"/>
    <w:p w14:paraId="31D9E87D" w14:textId="77777777" w:rsidR="00302E1F" w:rsidRDefault="00302E1F" w:rsidP="00302E1F">
      <w:r>
        <w:t>_________________________________</w:t>
      </w:r>
    </w:p>
    <w:p w14:paraId="0FB8CA85" w14:textId="77777777" w:rsidR="00302E1F" w:rsidRDefault="00302E1F" w:rsidP="00302E1F"/>
    <w:p w14:paraId="21F4BC4C" w14:textId="7FB3BF15" w:rsidR="0086676F" w:rsidRDefault="00302E1F">
      <w:pPr>
        <w:rPr>
          <w:b/>
        </w:rPr>
      </w:pPr>
      <w:r>
        <w:rPr>
          <w:b/>
        </w:rPr>
        <w:t>О себе:</w:t>
      </w:r>
    </w:p>
    <w:p w14:paraId="4D6753D0" w14:textId="7A21474C" w:rsidR="00302E1F" w:rsidRDefault="00302E1F" w:rsidP="00302E1F">
      <w:r>
        <w:t>- аналитический склад ума, внимательность, исполнительность, самостоятельность, коммуникабельность, быстрая обучаемость;</w:t>
      </w:r>
    </w:p>
    <w:p w14:paraId="10073F36" w14:textId="77777777" w:rsidR="00302E1F" w:rsidRDefault="00302E1F" w:rsidP="00302E1F">
      <w:r>
        <w:t>- веду здоровый образ жизни.</w:t>
      </w:r>
    </w:p>
    <w:p w14:paraId="2DB6805E" w14:textId="4F2A7211" w:rsidR="00302E1F" w:rsidRDefault="00302E1F">
      <w:pPr>
        <w:rPr>
          <w:b/>
        </w:rPr>
      </w:pPr>
    </w:p>
    <w:p w14:paraId="2A66D197" w14:textId="253F9070" w:rsidR="00302E1F" w:rsidRPr="00302E1F" w:rsidRDefault="00302E1F">
      <w:pPr>
        <w:rPr>
          <w:b/>
        </w:rPr>
      </w:pPr>
    </w:p>
    <w:sectPr w:rsidR="00302E1F" w:rsidRPr="00302E1F" w:rsidSect="00940DF6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6DA88B" w14:textId="77777777" w:rsidR="00AB111D" w:rsidRDefault="00AB111D">
      <w:r>
        <w:separator/>
      </w:r>
    </w:p>
  </w:endnote>
  <w:endnote w:type="continuationSeparator" w:id="0">
    <w:p w14:paraId="785626E2" w14:textId="77777777" w:rsidR="00AB111D" w:rsidRDefault="00AB11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7F66CA" w14:textId="77777777" w:rsidR="00940DF6" w:rsidRDefault="00940DF6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A6C3CF" w14:textId="77777777" w:rsidR="00940DF6" w:rsidRDefault="00940DF6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DCDB5E" w14:textId="77777777" w:rsidR="00940DF6" w:rsidRDefault="00940DF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5C576E" w14:textId="77777777" w:rsidR="00AB111D" w:rsidRDefault="00AB111D">
      <w:r>
        <w:separator/>
      </w:r>
    </w:p>
  </w:footnote>
  <w:footnote w:type="continuationSeparator" w:id="0">
    <w:p w14:paraId="22AEC25E" w14:textId="77777777" w:rsidR="00AB111D" w:rsidRDefault="00AB11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CBC2CF" w14:textId="77777777" w:rsidR="00940DF6" w:rsidRDefault="00940DF6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13FD62" w14:textId="77777777" w:rsidR="00940DF6" w:rsidRDefault="00940DF6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6C2CEC" w14:textId="77777777" w:rsidR="00940DF6" w:rsidRDefault="00940DF6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3DE"/>
    <w:rsid w:val="000B36BB"/>
    <w:rsid w:val="000C4C75"/>
    <w:rsid w:val="001211DA"/>
    <w:rsid w:val="0012430D"/>
    <w:rsid w:val="00185BD6"/>
    <w:rsid w:val="001E27EC"/>
    <w:rsid w:val="002623DE"/>
    <w:rsid w:val="00274CB2"/>
    <w:rsid w:val="00302E1F"/>
    <w:rsid w:val="00367A19"/>
    <w:rsid w:val="003748E2"/>
    <w:rsid w:val="003A2CC3"/>
    <w:rsid w:val="003C2309"/>
    <w:rsid w:val="003D000B"/>
    <w:rsid w:val="003F2114"/>
    <w:rsid w:val="004719D7"/>
    <w:rsid w:val="004C3D94"/>
    <w:rsid w:val="00524A47"/>
    <w:rsid w:val="00535E62"/>
    <w:rsid w:val="00560970"/>
    <w:rsid w:val="005B30AF"/>
    <w:rsid w:val="006002AE"/>
    <w:rsid w:val="006346E5"/>
    <w:rsid w:val="00680D90"/>
    <w:rsid w:val="00710BE1"/>
    <w:rsid w:val="0073196F"/>
    <w:rsid w:val="0074599A"/>
    <w:rsid w:val="0074692A"/>
    <w:rsid w:val="00776A7C"/>
    <w:rsid w:val="008165E6"/>
    <w:rsid w:val="00817B98"/>
    <w:rsid w:val="008276AE"/>
    <w:rsid w:val="008478BC"/>
    <w:rsid w:val="0086676F"/>
    <w:rsid w:val="00884A41"/>
    <w:rsid w:val="00940DF6"/>
    <w:rsid w:val="009C4EE1"/>
    <w:rsid w:val="00A13926"/>
    <w:rsid w:val="00A26607"/>
    <w:rsid w:val="00A86C4F"/>
    <w:rsid w:val="00AB111D"/>
    <w:rsid w:val="00B93FA3"/>
    <w:rsid w:val="00C57D23"/>
    <w:rsid w:val="00CA2FBA"/>
    <w:rsid w:val="00CC3658"/>
    <w:rsid w:val="00D81874"/>
    <w:rsid w:val="00DA01B3"/>
    <w:rsid w:val="00DA2815"/>
    <w:rsid w:val="00E03239"/>
    <w:rsid w:val="00E460A1"/>
    <w:rsid w:val="00E6246C"/>
    <w:rsid w:val="00EE4722"/>
    <w:rsid w:val="00F70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20CD31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40DF6"/>
    <w:rPr>
      <w:sz w:val="24"/>
      <w:szCs w:val="24"/>
    </w:rPr>
  </w:style>
  <w:style w:type="paragraph" w:styleId="1">
    <w:name w:val="heading 1"/>
    <w:basedOn w:val="a"/>
    <w:link w:val="10"/>
    <w:uiPriority w:val="9"/>
    <w:qFormat/>
    <w:rsid w:val="00A86C4F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semiHidden/>
    <w:unhideWhenUsed/>
    <w:qFormat/>
    <w:rsid w:val="00884A4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4">
    <w:name w:val="heading 4"/>
    <w:basedOn w:val="a"/>
    <w:next w:val="a"/>
    <w:link w:val="40"/>
    <w:unhideWhenUsed/>
    <w:qFormat/>
    <w:rsid w:val="00A86C4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0C4C75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0C4C75"/>
    <w:rPr>
      <w:sz w:val="24"/>
      <w:szCs w:val="24"/>
    </w:rPr>
  </w:style>
  <w:style w:type="paragraph" w:styleId="a5">
    <w:name w:val="footer"/>
    <w:basedOn w:val="a"/>
    <w:link w:val="a6"/>
    <w:rsid w:val="000C4C75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rsid w:val="000C4C75"/>
    <w:rPr>
      <w:sz w:val="24"/>
      <w:szCs w:val="24"/>
    </w:rPr>
  </w:style>
  <w:style w:type="character" w:styleId="a7">
    <w:name w:val="Hyperlink"/>
    <w:basedOn w:val="a0"/>
    <w:rsid w:val="008478BC"/>
    <w:rPr>
      <w:color w:val="0000FF" w:themeColor="hyperlink"/>
      <w:u w:val="single"/>
    </w:rPr>
  </w:style>
  <w:style w:type="paragraph" w:styleId="a8">
    <w:name w:val="Balloon Text"/>
    <w:basedOn w:val="a"/>
    <w:link w:val="a9"/>
    <w:rsid w:val="00E6246C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rsid w:val="00E6246C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A86C4F"/>
    <w:rPr>
      <w:b/>
      <w:bCs/>
      <w:kern w:val="36"/>
      <w:sz w:val="48"/>
      <w:szCs w:val="48"/>
    </w:rPr>
  </w:style>
  <w:style w:type="character" w:customStyle="1" w:styleId="40">
    <w:name w:val="Заголовок 4 Знак"/>
    <w:basedOn w:val="a0"/>
    <w:link w:val="4"/>
    <w:rsid w:val="00A86C4F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20">
    <w:name w:val="Заголовок 2 Знак"/>
    <w:basedOn w:val="a0"/>
    <w:link w:val="2"/>
    <w:semiHidden/>
    <w:rsid w:val="00884A4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776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6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6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qatester.ru/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learn.innopolis.university/" TargetMode="Externa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s://javarush.ru/" TargetMode="External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hyperlink" Target="https://stepik.org/" TargetMode="Externa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yperlink" Target="https://netology.ru/" TargetMode="Externa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1049\Office%20Word%202003%20Look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Office Word 2003 Look.dotx</Template>
  <TotalTime>0</TotalTime>
  <Pages>2</Pages>
  <Words>331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2022-12-07T08:26:00Z</dcterms:created>
  <dcterms:modified xsi:type="dcterms:W3CDTF">2023-04-18T03:13:00Z</dcterms:modified>
</cp:coreProperties>
</file>